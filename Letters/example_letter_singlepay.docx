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8D39" w14:textId="77777777" w:rsidR="003007B2" w:rsidRPr="002C1118" w:rsidRDefault="003007B2" w:rsidP="002C1118">
      <w:pPr>
        <w:pStyle w:val="Graphicsplaceholder"/>
      </w:pPr>
      <w:r w:rsidRPr="002C1118">
        <w:rPr>
          <w:lang w:val="en-AU" w:eastAsia="en-AU"/>
        </w:rPr>
        <mc:AlternateContent>
          <mc:Choice Requires="wpg">
            <w:drawing>
              <wp:anchor distT="0" distB="0" distL="114300" distR="114300" simplePos="0" relativeHeight="251657216" behindDoc="1" locked="1" layoutInCell="1" allowOverlap="1" wp14:anchorId="65A627F9" wp14:editId="32586BC7">
                <wp:simplePos x="0" y="0"/>
                <wp:positionH relativeFrom="column">
                  <wp:posOffset>-914400</wp:posOffset>
                </wp:positionH>
                <wp:positionV relativeFrom="paragraph">
                  <wp:posOffset>-826770</wp:posOffset>
                </wp:positionV>
                <wp:extent cx="7781544" cy="10058400"/>
                <wp:effectExtent l="95250" t="57150" r="67310" b="57150"/>
                <wp:wrapNone/>
                <wp:docPr id="124" name="Group 12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58400"/>
                          <a:chOff x="0" y="0"/>
                          <a:chExt cx="7779374" cy="10059879"/>
                        </a:xfrm>
                        <a:solidFill>
                          <a:schemeClr val="bg2"/>
                        </a:solidFill>
                      </wpg:grpSpPr>
                      <wpg:grpSp>
                        <wpg:cNvPr id="5" name="Graphic 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6" name="Freeform: Shape 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86" name="Freeform: Shape 8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eform: Shape 9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eform: Shape 9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: Shape 10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776A3" id="Group 124" o:spid="_x0000_s1026" alt="Decorative" style="position:absolute;margin-left:-1in;margin-top:-65.1pt;width:612.7pt;height:11in;z-index:-251659264;mso-width-relative:margin;mso-height-relative:margin" coordsize="77793,10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">
                <v:group id="Graphic 21" o:spid="_x0000_s1027" alt="&quot;&quot;" style="position:absolute;width:30587;height:28399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: Shape 6" o:spid="_x0000_s1028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7" o:spid="_x0000_s1029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8" o:spid="_x0000_s1030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9" o:spid="_x0000_s1031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10" o:spid="_x0000_s1032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12" o:spid="_x0000_s1033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13" o:spid="_x0000_s1034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14" o:spid="_x0000_s1035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15" o:spid="_x0000_s1036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16" o:spid="_x0000_s1037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17" o:spid="_x0000_s1038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18" o:spid="_x0000_s1039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19" o:spid="_x0000_s1040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20" o:spid="_x0000_s1041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22" o:spid="_x0000_s1042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23" o:spid="_x0000_s1043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24" o:spid="_x0000_s1044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25" o:spid="_x0000_s1045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26" o:spid="_x0000_s1046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27" o:spid="_x0000_s1047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28" o:spid="_x0000_s1048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29" o:spid="_x0000_s1049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30" o:spid="_x0000_s1050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31" o:spid="_x0000_s1051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32" o:spid="_x0000_s1052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33" o:spid="_x0000_s1053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34" o:spid="_x0000_s1054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35" o:spid="_x0000_s1055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36" o:spid="_x0000_s1056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37" o:spid="_x0000_s1057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38" o:spid="_x0000_s1058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39" o:spid="_x0000_s1059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40" o:spid="_x0000_s1060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41" o:spid="_x0000_s1061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42" o:spid="_x0000_s1062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43" o:spid="_x0000_s1063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44" o:spid="_x0000_s1064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45" o:spid="_x0000_s1065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v:group id="Graphic 3" o:spid="_x0000_s1066" alt="&quot;&quot;" style="position:absolute;left:47205;top:72199;width:30588;height:28399;flip:x y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">
                  <v:shape id="Freeform: Shape 86" o:spid="_x0000_s1067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87" o:spid="_x0000_s1068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88" o:spid="_x0000_s1069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89" o:spid="_x0000_s1070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90" o:spid="_x0000_s1071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91" o:spid="_x0000_s1072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92" o:spid="_x0000_s1073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93" o:spid="_x0000_s1074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94" o:spid="_x0000_s1075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95" o:spid="_x0000_s1076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96" o:spid="_x0000_s1077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97" o:spid="_x0000_s1078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98" o:spid="_x0000_s1079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99" o:spid="_x0000_s1080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100" o:spid="_x0000_s1081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101" o:spid="_x0000_s1082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102" o:spid="_x0000_s1083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103" o:spid="_x0000_s1084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104" o:spid="_x0000_s1085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105" o:spid="_x0000_s1086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106" o:spid="_x0000_s1087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107" o:spid="_x0000_s1088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108" o:spid="_x0000_s1089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109" o:spid="_x0000_s1090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110" o:spid="_x0000_s1091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111" o:spid="_x0000_s1092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112" o:spid="_x0000_s1093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113" o:spid="_x0000_s1094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114" o:spid="_x0000_s1095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115" o:spid="_x0000_s1096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116" o:spid="_x0000_s1097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117" o:spid="_x0000_s1098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118" o:spid="_x0000_s1099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119" o:spid="_x0000_s1100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120" o:spid="_x0000_s1101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121" o:spid="_x0000_s1102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122" o:spid="_x0000_s1103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123" o:spid="_x0000_s1104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w10:anchorlock/>
              </v:group>
            </w:pict>
          </mc:Fallback>
        </mc:AlternateContent>
      </w:r>
    </w:p>
    <w:tbl>
      <w:tblPr>
        <w:tblW w:w="4924" w:type="pct"/>
        <w:tblInd w:w="142" w:type="dxa"/>
        <w:tblLook w:val="0600" w:firstRow="0" w:lastRow="0" w:firstColumn="0" w:lastColumn="0" w:noHBand="1" w:noVBand="1"/>
      </w:tblPr>
      <w:tblGrid>
        <w:gridCol w:w="4537"/>
        <w:gridCol w:w="4681"/>
      </w:tblGrid>
      <w:tr w:rsidR="007C5B56" w14:paraId="31393649" w14:textId="77777777" w:rsidTr="002C617F">
        <w:trPr>
          <w:trHeight w:val="1254"/>
        </w:trPr>
        <w:tc>
          <w:tcPr>
            <w:tcW w:w="2461" w:type="pct"/>
            <w:vAlign w:val="center"/>
          </w:tcPr>
          <w:p w14:paraId="4231AEA1" w14:textId="77777777" w:rsidR="007C5B56" w:rsidRDefault="007C5B56" w:rsidP="002A29DC"/>
        </w:tc>
        <w:tc>
          <w:tcPr>
            <w:tcW w:w="2539" w:type="pct"/>
          </w:tcPr>
          <w:p w14:paraId="0705380C" w14:textId="63EE028D" w:rsidR="007C5B56" w:rsidRDefault="005C60D2" w:rsidP="005C60D2">
            <w:pPr>
              <w:pStyle w:val="CompanyName"/>
              <w:tabs>
                <w:tab w:val="left" w:pos="1095"/>
                <w:tab w:val="right" w:pos="4464"/>
              </w:tabs>
              <w:jc w:val="left"/>
            </w:pPr>
            <w:r>
              <w:tab/>
            </w:r>
            <w:r>
              <w:tab/>
            </w:r>
            <w:sdt>
              <w:sdtPr>
                <w:id w:val="-1340918869"/>
                <w:placeholder>
                  <w:docPart w:val="015C4CC0E42C4616868EA6751CC670A1"/>
                </w:placeholder>
                <w15:appearance w15:val="hidden"/>
              </w:sdtPr>
              <w:sdtEndPr/>
              <w:sdtContent>
                <w:r w:rsidR="004B525F">
                  <w:t>Example</w:t>
                </w:r>
                <w:r>
                  <w:t>, Ltd</w:t>
                </w:r>
              </w:sdtContent>
            </w:sdt>
            <w:r w:rsidR="004C5CD0">
              <w:t xml:space="preserve"> </w:t>
            </w:r>
          </w:p>
          <w:p w14:paraId="6E43EADD" w14:textId="067E0822" w:rsidR="007C5B56" w:rsidRPr="00B21CBE" w:rsidRDefault="00F15257" w:rsidP="002A29DC">
            <w:pPr>
              <w:pStyle w:val="CompanyAddress"/>
            </w:pPr>
            <w:sdt>
              <w:sdtPr>
                <w:id w:val="-1968109893"/>
                <w:placeholder>
                  <w:docPart w:val="129C550C7B304EB39AB7F11E09781C24"/>
                </w:placeholder>
                <w15:appearance w15:val="hidden"/>
              </w:sdtPr>
              <w:sdtEndPr/>
              <w:sdtContent>
                <w:r w:rsidR="005C60D2">
                  <w:t>1 Example St</w:t>
                </w:r>
              </w:sdtContent>
            </w:sdt>
            <w:r w:rsidR="004C5CD0">
              <w:t xml:space="preserve"> </w:t>
            </w:r>
          </w:p>
          <w:p w14:paraId="1FF91221" w14:textId="122FBE88" w:rsidR="007C5B56" w:rsidRDefault="00F15257" w:rsidP="002C617F">
            <w:pPr>
              <w:pStyle w:val="CompanyAddress"/>
            </w:pPr>
            <w:sdt>
              <w:sdtPr>
                <w:id w:val="-673644437"/>
                <w:placeholder>
                  <w:docPart w:val="B82015E08BDE4B36A7F39E258C97950D"/>
                </w:placeholder>
                <w15:appearance w15:val="hidden"/>
              </w:sdtPr>
              <w:sdtEndPr/>
              <w:sdtContent>
                <w:r w:rsidR="005C60D2">
                  <w:t>Perth 6000 WA</w:t>
                </w:r>
              </w:sdtContent>
            </w:sdt>
            <w:r w:rsidR="004C5CD0">
              <w:t xml:space="preserve">  </w:t>
            </w:r>
          </w:p>
        </w:tc>
      </w:tr>
      <w:tr w:rsidR="0011222E" w14:paraId="025C230B" w14:textId="77777777" w:rsidTr="002C617F">
        <w:trPr>
          <w:trHeight w:val="1102"/>
        </w:trPr>
        <w:tc>
          <w:tcPr>
            <w:tcW w:w="2461" w:type="pct"/>
            <w:vAlign w:val="center"/>
          </w:tcPr>
          <w:p w14:paraId="549855B2" w14:textId="77777777" w:rsidR="00C91D72" w:rsidRDefault="00C91D72" w:rsidP="002A29DC">
            <w:pPr>
              <w:pStyle w:val="RecipientNameandAddress"/>
            </w:pPr>
            <w:r>
              <w:t>@</w:t>
            </w:r>
            <w:r w:rsidRPr="00A54882">
              <w:rPr>
                <w:color w:val="FF0000"/>
              </w:rPr>
              <w:t>adr.post_block</w:t>
            </w:r>
            <w:r>
              <w:t>@</w:t>
            </w:r>
          </w:p>
          <w:p w14:paraId="240EEDC9" w14:textId="77777777" w:rsidR="00C91D72" w:rsidRDefault="00C91D72" w:rsidP="002A29DC">
            <w:pPr>
              <w:pStyle w:val="RecipientNameandAddress"/>
            </w:pPr>
          </w:p>
          <w:p w14:paraId="246412A9" w14:textId="333CCE1C" w:rsidR="0011222E" w:rsidRPr="0011222E" w:rsidRDefault="00C91D72" w:rsidP="002A29DC">
            <w:pPr>
              <w:pStyle w:val="RecipientNameandAddress"/>
            </w:pPr>
            <w:r>
              <w:t>@</w:t>
            </w:r>
            <w:proofErr w:type="gramStart"/>
            <w:r w:rsidRPr="00A54882">
              <w:rPr>
                <w:color w:val="FF0000"/>
              </w:rPr>
              <w:t>rpy.date</w:t>
            </w:r>
            <w:proofErr w:type="gramEnd"/>
            <w:r w:rsidRPr="00A54882">
              <w:rPr>
                <w:color w:val="FF0000"/>
              </w:rPr>
              <w:t>_full</w:t>
            </w:r>
            <w:r>
              <w:t>@</w:t>
            </w:r>
            <w:r w:rsidR="0011222E" w:rsidRPr="0011222E">
              <w:t xml:space="preserve"> </w:t>
            </w:r>
          </w:p>
        </w:tc>
        <w:tc>
          <w:tcPr>
            <w:tcW w:w="2539" w:type="pct"/>
            <w:vAlign w:val="center"/>
          </w:tcPr>
          <w:p w14:paraId="59082337" w14:textId="1A9151CC" w:rsidR="00204888" w:rsidRPr="00204888" w:rsidRDefault="00204888" w:rsidP="00C91D72">
            <w:pPr>
              <w:pStyle w:val="CompanyName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Client Number:</w:t>
            </w:r>
            <w:r>
              <w:rPr>
                <w:rFonts w:asciiTheme="minorHAnsi" w:hAnsiTheme="minorHAnsi"/>
                <w:sz w:val="22"/>
              </w:rPr>
              <w:t xml:space="preserve">  @</w:t>
            </w:r>
            <w:r w:rsidRPr="00204888">
              <w:rPr>
                <w:rFonts w:asciiTheme="minorHAnsi" w:hAnsiTheme="minorHAnsi"/>
                <w:color w:val="FF0000"/>
                <w:sz w:val="22"/>
              </w:rPr>
              <w:t>in.cli</w:t>
            </w:r>
            <w:r>
              <w:rPr>
                <w:rFonts w:asciiTheme="minorHAnsi" w:hAnsiTheme="minorHAnsi"/>
                <w:sz w:val="22"/>
              </w:rPr>
              <w:t>@</w:t>
            </w:r>
          </w:p>
          <w:p w14:paraId="2E2CA900" w14:textId="6421805E" w:rsidR="0011222E" w:rsidRPr="00C91D72" w:rsidRDefault="00204888" w:rsidP="00C91D72">
            <w:pPr>
              <w:pStyle w:val="CompanyName"/>
              <w:rPr>
                <w:rFonts w:asciiTheme="minorHAnsi" w:hAnsiTheme="minorHAnsi"/>
                <w:sz w:val="22"/>
              </w:rPr>
            </w:pPr>
            <w:r w:rsidRPr="00C91D72">
              <w:rPr>
                <w:rFonts w:asciiTheme="minorHAnsi" w:hAnsiTheme="minorHAnsi"/>
                <w:b/>
                <w:bCs/>
                <w:sz w:val="22"/>
              </w:rPr>
              <w:t>Reference</w:t>
            </w:r>
            <w:r w:rsidR="00C91D72" w:rsidRPr="00C91D72">
              <w:rPr>
                <w:rFonts w:asciiTheme="minorHAnsi" w:hAnsiTheme="minorHAnsi"/>
                <w:b/>
                <w:bCs/>
                <w:sz w:val="22"/>
              </w:rPr>
              <w:t>:</w:t>
            </w:r>
            <w:r w:rsidR="00C91D72">
              <w:rPr>
                <w:rFonts w:asciiTheme="minorHAnsi" w:hAnsiTheme="minorHAnsi"/>
                <w:sz w:val="22"/>
              </w:rPr>
              <w:t xml:space="preserve"> </w:t>
            </w:r>
            <w:r w:rsidR="00C91D72" w:rsidRPr="00C91D72">
              <w:rPr>
                <w:rFonts w:asciiTheme="minorHAnsi" w:hAnsiTheme="minorHAnsi"/>
                <w:sz w:val="22"/>
              </w:rPr>
              <w:t xml:space="preserve"> @</w:t>
            </w:r>
            <w:r w:rsidR="00C91D72" w:rsidRPr="00A54882">
              <w:rPr>
                <w:rFonts w:asciiTheme="minorHAnsi" w:hAnsiTheme="minorHAnsi"/>
                <w:color w:val="FF0000"/>
                <w:sz w:val="22"/>
              </w:rPr>
              <w:t>rpy.ref</w:t>
            </w:r>
            <w:r w:rsidR="00C91D72" w:rsidRPr="00C91D72">
              <w:rPr>
                <w:rFonts w:asciiTheme="minorHAnsi" w:hAnsiTheme="minorHAnsi"/>
                <w:sz w:val="22"/>
              </w:rPr>
              <w:t>@</w:t>
            </w:r>
          </w:p>
        </w:tc>
      </w:tr>
    </w:tbl>
    <w:p w14:paraId="23B91FC2" w14:textId="77777777" w:rsidR="00A20673" w:rsidRDefault="00A20673"/>
    <w:tbl>
      <w:tblPr>
        <w:tblW w:w="5528" w:type="pct"/>
        <w:tblInd w:w="-567" w:type="dxa"/>
        <w:tblLook w:val="0600" w:firstRow="0" w:lastRow="0" w:firstColumn="0" w:lastColumn="0" w:noHBand="1" w:noVBand="1"/>
      </w:tblPr>
      <w:tblGrid>
        <w:gridCol w:w="10348"/>
      </w:tblGrid>
      <w:tr w:rsidR="00517F84" w14:paraId="4AC1EA20" w14:textId="77777777" w:rsidTr="002C617F">
        <w:trPr>
          <w:trHeight w:val="8271"/>
        </w:trPr>
        <w:tc>
          <w:tcPr>
            <w:tcW w:w="5000" w:type="pct"/>
          </w:tcPr>
          <w:p w14:paraId="01A677A1" w14:textId="1B3B067D" w:rsidR="00517F84" w:rsidRDefault="00C91D72" w:rsidP="00517F84">
            <w:r>
              <w:t>@</w:t>
            </w:r>
            <w:proofErr w:type="gramStart"/>
            <w:r w:rsidRPr="00A54882">
              <w:rPr>
                <w:color w:val="FF0000"/>
              </w:rPr>
              <w:t>adr.greeting</w:t>
            </w:r>
            <w:proofErr w:type="gramEnd"/>
            <w:r>
              <w:t>@</w:t>
            </w:r>
          </w:p>
          <w:p w14:paraId="6A480C30" w14:textId="76A0B13C" w:rsidR="00517F84" w:rsidRDefault="00517F84" w:rsidP="00517F84"/>
          <w:p w14:paraId="0DBC301A" w14:textId="66EB8E5F" w:rsidR="00793D34" w:rsidRPr="00793D34" w:rsidRDefault="00793D34" w:rsidP="00517F84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  <w:p w14:paraId="3B59774B" w14:textId="05C93869" w:rsidR="00751C87" w:rsidRDefault="00204888" w:rsidP="00517F84">
            <w:r>
              <w:t>Thankyou for your request dated @</w:t>
            </w:r>
            <w:r w:rsidRPr="00204888">
              <w:rPr>
                <w:color w:val="FF0000"/>
              </w:rPr>
              <w:t>in.date</w:t>
            </w:r>
            <w:r w:rsidR="009F7B8C">
              <w:rPr>
                <w:color w:val="FF0000"/>
              </w:rPr>
              <w:t>_short</w:t>
            </w:r>
            <w:r>
              <w:t xml:space="preserve">@, applying for a one period extension of your example contract. After much consideration in accordance </w:t>
            </w:r>
            <w:r w:rsidR="00793D34">
              <w:t>with</w:t>
            </w:r>
            <w:r>
              <w:t xml:space="preserve"> our internal criteria we have come to the following decision:</w:t>
            </w:r>
          </w:p>
          <w:p w14:paraId="0E05682B" w14:textId="77777777" w:rsidR="00204888" w:rsidRDefault="00204888" w:rsidP="00517F84"/>
          <w:p w14:paraId="7121EBD0" w14:textId="03A9C43D" w:rsidR="00751C87" w:rsidRDefault="00204888" w:rsidP="00517F84">
            <w:r>
              <w:t xml:space="preserve">We have decided to </w:t>
            </w:r>
            <w:r w:rsidRPr="00204888">
              <w:rPr>
                <w:b/>
                <w:bCs/>
              </w:rPr>
              <w:t>{</w:t>
            </w:r>
            <w:proofErr w:type="spellStart"/>
            <w:r w:rsidRPr="00204888">
              <w:rPr>
                <w:b/>
                <w:bCs/>
                <w:color w:val="FF0000"/>
              </w:rPr>
              <w:t>out.is_approved</w:t>
            </w:r>
            <w:r>
              <w:rPr>
                <w:b/>
                <w:bCs/>
              </w:rPr>
              <w:t>|approve|decline</w:t>
            </w:r>
            <w:proofErr w:type="spellEnd"/>
            <w:r>
              <w:rPr>
                <w:b/>
                <w:bCs/>
              </w:rPr>
              <w:t xml:space="preserve">} </w:t>
            </w:r>
            <w:r>
              <w:t>your request.</w:t>
            </w:r>
          </w:p>
          <w:p w14:paraId="181C940C" w14:textId="77777777" w:rsidR="00204888" w:rsidRPr="00204888" w:rsidRDefault="00204888" w:rsidP="00517F84"/>
          <w:p w14:paraId="535A5E27" w14:textId="38845D62" w:rsidR="00751C87" w:rsidRDefault="00204888" w:rsidP="00517F84">
            <w:r>
              <w:t>The reasons stated in your example request were:</w:t>
            </w:r>
          </w:p>
          <w:p w14:paraId="48FF4241" w14:textId="453985AB" w:rsidR="00204888" w:rsidRDefault="00204888" w:rsidP="00204888">
            <w:pPr>
              <w:pStyle w:val="ListParagraph"/>
              <w:numPr>
                <w:ilvl w:val="0"/>
                <w:numId w:val="2"/>
              </w:numPr>
            </w:pPr>
            <w:r>
              <w:t>@</w:t>
            </w:r>
            <w:r w:rsidRPr="00204888">
              <w:rPr>
                <w:color w:val="FF0000"/>
              </w:rPr>
              <w:t>res.content_</w:t>
            </w:r>
            <w:r w:rsidR="00C67491">
              <w:rPr>
                <w:color w:val="FF0000"/>
              </w:rPr>
              <w:t>plain</w:t>
            </w:r>
            <w:r>
              <w:t>@</w:t>
            </w:r>
          </w:p>
          <w:p w14:paraId="73A89D53" w14:textId="60E82934" w:rsidR="00204888" w:rsidRDefault="00204888" w:rsidP="00204888"/>
          <w:p w14:paraId="458189CE" w14:textId="77777777" w:rsidR="008250BF" w:rsidRDefault="008250BF" w:rsidP="00204888"/>
          <w:p w14:paraId="26E8D1B9" w14:textId="47CE0394" w:rsidR="00793D34" w:rsidRDefault="00793D34" w:rsidP="00204888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 w:rsidRPr="00793D34">
              <w:rPr>
                <w:b/>
                <w:bCs/>
                <w:color w:val="FF0000"/>
              </w:rPr>
              <w:t>out.is_details</w:t>
            </w:r>
            <w:r>
              <w:rPr>
                <w:b/>
                <w:bCs/>
              </w:rPr>
              <w:t>|</w:t>
            </w:r>
            <w:r w:rsidRPr="00793D34">
              <w:rPr>
                <w:b/>
                <w:bCs/>
              </w:rPr>
              <w:t>Contact</w:t>
            </w:r>
            <w:proofErr w:type="spellEnd"/>
            <w:r w:rsidRPr="00793D34">
              <w:rPr>
                <w:b/>
                <w:bCs/>
              </w:rPr>
              <w:t xml:space="preserve"> Details</w:t>
            </w:r>
          </w:p>
          <w:p w14:paraId="6005258F" w14:textId="5CBA3461" w:rsidR="00793D34" w:rsidRDefault="00793D34" w:rsidP="00204888">
            <w:proofErr w:type="gramStart"/>
            <w:r w:rsidRPr="00793D34">
              <w:rPr>
                <w:b/>
                <w:bCs/>
              </w:rPr>
              <w:t>}</w:t>
            </w:r>
            <w:r w:rsidRPr="00793D34">
              <w:t>{</w:t>
            </w:r>
            <w:proofErr w:type="spellStart"/>
            <w:proofErr w:type="gramEnd"/>
            <w:r w:rsidRPr="00793D34">
              <w:rPr>
                <w:color w:val="FF0000"/>
              </w:rPr>
              <w:t>out.is_details</w:t>
            </w:r>
            <w:r w:rsidRPr="00793D34">
              <w:t>|</w:t>
            </w:r>
            <w:r>
              <w:t>Our</w:t>
            </w:r>
            <w:proofErr w:type="spellEnd"/>
            <w:r>
              <w:t xml:space="preserve"> records show that your contact details are currently out of date. Please log in to your account via our website and update them at the soonest </w:t>
            </w:r>
            <w:r w:rsidR="00F04BF3">
              <w:t>convenience</w:t>
            </w:r>
            <w:r>
              <w:t>.</w:t>
            </w:r>
          </w:p>
          <w:p w14:paraId="303CFDBC" w14:textId="5DE4666C" w:rsidR="00793D34" w:rsidRPr="00793D34" w:rsidRDefault="00793D34" w:rsidP="00204888">
            <w:r>
              <w:t>}</w:t>
            </w:r>
          </w:p>
          <w:p w14:paraId="0D5A8949" w14:textId="367266F4" w:rsidR="00793D34" w:rsidRPr="00793D34" w:rsidRDefault="00793D34" w:rsidP="00204888">
            <w:pPr>
              <w:rPr>
                <w:b/>
                <w:bCs/>
              </w:rPr>
            </w:pPr>
            <w:r>
              <w:rPr>
                <w:b/>
                <w:bCs/>
              </w:rPr>
              <w:t>Payment</w:t>
            </w:r>
          </w:p>
          <w:p w14:paraId="3F14271F" w14:textId="712A5C32" w:rsidR="004B525F" w:rsidRDefault="00793D34" w:rsidP="00517F84">
            <w:r>
              <w:t xml:space="preserve">You have </w:t>
            </w:r>
            <w:r w:rsidR="00674777">
              <w:t xml:space="preserve">an </w:t>
            </w:r>
            <w:r>
              <w:t xml:space="preserve">outstanding amount that </w:t>
            </w:r>
            <w:r w:rsidR="00674777">
              <w:t>is</w:t>
            </w:r>
            <w:r>
              <w:t xml:space="preserve"> owing , please refer to your account below for payment details:</w:t>
            </w:r>
          </w:p>
          <w:p w14:paraId="55A3293F" w14:textId="77777777" w:rsidR="00793D34" w:rsidRDefault="00793D34" w:rsidP="00517F84"/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044"/>
              <w:gridCol w:w="3045"/>
              <w:gridCol w:w="3045"/>
            </w:tblGrid>
            <w:tr w:rsidR="00751C87" w14:paraId="22A4EB54" w14:textId="77777777" w:rsidTr="00525ED2">
              <w:tc>
                <w:tcPr>
                  <w:tcW w:w="3044" w:type="dxa"/>
                </w:tcPr>
                <w:p w14:paraId="4C54A37B" w14:textId="20AB44BA" w:rsidR="00751C87" w:rsidRDefault="00793D34" w:rsidP="00517F84">
                  <w:r>
                    <w:t>Account</w:t>
                  </w:r>
                </w:p>
              </w:tc>
              <w:tc>
                <w:tcPr>
                  <w:tcW w:w="3045" w:type="dxa"/>
                </w:tcPr>
                <w:p w14:paraId="66108E6E" w14:textId="2F182D2F" w:rsidR="00751C87" w:rsidRDefault="00131E14" w:rsidP="00517F84">
                  <w:r>
                    <w:t>Payment Reference</w:t>
                  </w:r>
                </w:p>
              </w:tc>
              <w:tc>
                <w:tcPr>
                  <w:tcW w:w="3045" w:type="dxa"/>
                </w:tcPr>
                <w:p w14:paraId="24350F9E" w14:textId="4B079148" w:rsidR="00751C87" w:rsidRDefault="00751C87" w:rsidP="00517F84">
                  <w:r>
                    <w:t>Amount</w:t>
                  </w:r>
                </w:p>
              </w:tc>
            </w:tr>
            <w:tr w:rsidR="00751C87" w14:paraId="40CBBB12" w14:textId="77777777" w:rsidTr="00525ED2">
              <w:tc>
                <w:tcPr>
                  <w:tcW w:w="3044" w:type="dxa"/>
                </w:tcPr>
                <w:p w14:paraId="2BE4C192" w14:textId="01317C1A" w:rsidR="00751C87" w:rsidRDefault="00642C09" w:rsidP="00517F84">
                  <w:r>
                    <w:t>@</w:t>
                  </w:r>
                  <w:r w:rsidR="00751C87" w:rsidRPr="00A54882">
                    <w:rPr>
                      <w:color w:val="FF0000"/>
                    </w:rPr>
                    <w:t>acc.full_name</w:t>
                  </w:r>
                  <w:r>
                    <w:t>@</w:t>
                  </w:r>
                </w:p>
              </w:tc>
              <w:tc>
                <w:tcPr>
                  <w:tcW w:w="3045" w:type="dxa"/>
                </w:tcPr>
                <w:p w14:paraId="01E2BF88" w14:textId="47A54929" w:rsidR="00751C87" w:rsidRDefault="00642C09" w:rsidP="00517F84">
                  <w:r>
                    <w:t>@</w:t>
                  </w:r>
                  <w:proofErr w:type="gramStart"/>
                  <w:r w:rsidR="00751C87" w:rsidRPr="00A54882">
                    <w:rPr>
                      <w:color w:val="FF0000"/>
                    </w:rPr>
                    <w:t>acc.</w:t>
                  </w:r>
                  <w:r w:rsidR="00793D34">
                    <w:rPr>
                      <w:color w:val="FF0000"/>
                    </w:rPr>
                    <w:t>payment</w:t>
                  </w:r>
                  <w:proofErr w:type="gramEnd"/>
                  <w:r w:rsidR="00793D34">
                    <w:rPr>
                      <w:color w:val="FF0000"/>
                    </w:rPr>
                    <w:t>_num</w:t>
                  </w:r>
                  <w:r w:rsidR="00854679">
                    <w:rPr>
                      <w:color w:val="FF0000"/>
                    </w:rPr>
                    <w:t>ber</w:t>
                  </w:r>
                  <w:r>
                    <w:t>@</w:t>
                  </w:r>
                </w:p>
              </w:tc>
              <w:tc>
                <w:tcPr>
                  <w:tcW w:w="3045" w:type="dxa"/>
                </w:tcPr>
                <w:p w14:paraId="72DA6E70" w14:textId="0CAA5557" w:rsidR="00751C87" w:rsidRDefault="00642C09" w:rsidP="00517F84">
                  <w:r>
                    <w:t>@</w:t>
                  </w:r>
                  <w:proofErr w:type="gramStart"/>
                  <w:r w:rsidR="00751C87" w:rsidRPr="00A54882">
                    <w:rPr>
                      <w:color w:val="FF0000"/>
                    </w:rPr>
                    <w:t>acc.</w:t>
                  </w:r>
                  <w:r w:rsidR="00D329E1">
                    <w:rPr>
                      <w:color w:val="FF0000"/>
                    </w:rPr>
                    <w:t>balance</w:t>
                  </w:r>
                  <w:proofErr w:type="gramEnd"/>
                  <w:r>
                    <w:t>@</w:t>
                  </w:r>
                </w:p>
              </w:tc>
            </w:tr>
          </w:tbl>
          <w:p w14:paraId="015BA4E3" w14:textId="6E7855D6" w:rsidR="00751C87" w:rsidRDefault="00751C87" w:rsidP="00517F84"/>
          <w:p w14:paraId="1981E277" w14:textId="745DC79D" w:rsidR="00F04BF3" w:rsidRPr="00F04BF3" w:rsidRDefault="00131E14" w:rsidP="00517F84">
            <w:r>
              <w:t>Although this is a watered-down version to not show the internal workings of my current employment, t</w:t>
            </w:r>
            <w:r w:rsidR="00F04BF3">
              <w:t xml:space="preserve">his document is intended to highlight </w:t>
            </w:r>
            <w:r>
              <w:t xml:space="preserve">all of </w:t>
            </w:r>
            <w:r w:rsidR="00F04BF3">
              <w:t xml:space="preserve">the features of my </w:t>
            </w:r>
            <w:r w:rsidR="003932EF">
              <w:t>macro</w:t>
            </w:r>
            <w:r w:rsidR="00F04BF3">
              <w:t xml:space="preserve"> and how I have found it useful in my </w:t>
            </w:r>
            <w:r>
              <w:t>role</w:t>
            </w:r>
            <w:r w:rsidR="00F04BF3">
              <w:t xml:space="preserve">. For documentation, installation and to see other stuff I have made, check out my </w:t>
            </w:r>
            <w:proofErr w:type="spellStart"/>
            <w:r w:rsidR="003F654C">
              <w:t>G</w:t>
            </w:r>
            <w:r w:rsidR="00F04BF3">
              <w:t>ithub</w:t>
            </w:r>
            <w:proofErr w:type="spellEnd"/>
            <w:r w:rsidR="00F04BF3">
              <w:t xml:space="preserve"> </w:t>
            </w:r>
            <w:r w:rsidR="003F654C">
              <w:t xml:space="preserve">profile </w:t>
            </w:r>
            <w:r w:rsidR="00F04BF3">
              <w:t xml:space="preserve">at </w:t>
            </w:r>
            <w:hyperlink r:id="rId10" w:history="1">
              <w:r w:rsidR="00F04BF3" w:rsidRPr="00F05DB5">
                <w:rPr>
                  <w:rStyle w:val="Hyperlink"/>
                  <w:b/>
                  <w:bCs/>
                </w:rPr>
                <w:t>www.github.com/nathan-leroux</w:t>
              </w:r>
            </w:hyperlink>
            <w:r w:rsidR="00F04BF3">
              <w:rPr>
                <w:b/>
                <w:bCs/>
              </w:rPr>
              <w:t>.</w:t>
            </w:r>
          </w:p>
          <w:p w14:paraId="0546D6CF" w14:textId="77777777" w:rsidR="00F04BF3" w:rsidRDefault="00F04BF3" w:rsidP="00517F84"/>
          <w:p w14:paraId="66A716ED" w14:textId="53F91988" w:rsidR="00517F84" w:rsidRDefault="00F15257" w:rsidP="00517F84">
            <w:pPr>
              <w:pStyle w:val="Closing"/>
            </w:pPr>
            <w:sdt>
              <w:sdtPr>
                <w:id w:val="828333753"/>
                <w:placeholder>
                  <w:docPart w:val="35F56E98245447E699239618D6012C62"/>
                </w:placeholder>
                <w15:appearance w15:val="hidden"/>
              </w:sdtPr>
              <w:sdtEndPr/>
              <w:sdtContent>
                <w:r w:rsidR="003F654C">
                  <w:t>Thanks for stopping by</w:t>
                </w:r>
                <w:r w:rsidR="004B525F">
                  <w:t>,</w:t>
                </w:r>
              </w:sdtContent>
            </w:sdt>
          </w:p>
          <w:p w14:paraId="33275CFD" w14:textId="77777777" w:rsidR="00517F84" w:rsidRDefault="00517F84" w:rsidP="00517F84"/>
          <w:p w14:paraId="0827160D" w14:textId="6B185B6D" w:rsidR="00517F84" w:rsidRDefault="00C91D72" w:rsidP="00517F84">
            <w:pPr>
              <w:pStyle w:val="SignatureLine1"/>
            </w:pPr>
            <w:r>
              <w:t>Nathan Le Roux</w:t>
            </w:r>
          </w:p>
          <w:p w14:paraId="5E85B6C7" w14:textId="1235280B" w:rsidR="00517F84" w:rsidRDefault="00F15257" w:rsidP="00517F84">
            <w:pPr>
              <w:pStyle w:val="SignatureLine2"/>
            </w:pPr>
            <w:sdt>
              <w:sdtPr>
                <w:id w:val="-181895763"/>
                <w:placeholder>
                  <w:docPart w:val="CFA375D6B26048AEB2F4534CCD2A14A4"/>
                </w:placeholder>
                <w15:appearance w15:val="hidden"/>
              </w:sdtPr>
              <w:sdtEndPr/>
              <w:sdtContent>
                <w:r w:rsidR="00131E14">
                  <w:t>Aspiring Software Engineer</w:t>
                </w:r>
              </w:sdtContent>
            </w:sdt>
          </w:p>
        </w:tc>
      </w:tr>
      <w:tr w:rsidR="0011222E" w14:paraId="0307FAE3" w14:textId="77777777" w:rsidTr="002C617F">
        <w:trPr>
          <w:trHeight w:val="288"/>
        </w:trPr>
        <w:tc>
          <w:tcPr>
            <w:tcW w:w="5000" w:type="pct"/>
          </w:tcPr>
          <w:p w14:paraId="0C3FB4CE" w14:textId="531B335E" w:rsidR="0011222E" w:rsidRDefault="0011222E" w:rsidP="0011222E"/>
        </w:tc>
      </w:tr>
    </w:tbl>
    <w:p w14:paraId="79E51D68" w14:textId="4776C2CA" w:rsidR="00A02040" w:rsidRDefault="00A02040" w:rsidP="005C698F">
      <w:pPr>
        <w:pStyle w:val="Graphicsplaceholder"/>
      </w:pPr>
    </w:p>
    <w:sectPr w:rsidR="00A02040" w:rsidSect="00840369">
      <w:pgSz w:w="12240" w:h="15840"/>
      <w:pgMar w:top="1296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F1943" w14:textId="77777777" w:rsidR="00F15257" w:rsidRDefault="00F15257" w:rsidP="007C5B56">
      <w:pPr>
        <w:spacing w:line="240" w:lineRule="auto"/>
      </w:pPr>
      <w:r>
        <w:separator/>
      </w:r>
    </w:p>
  </w:endnote>
  <w:endnote w:type="continuationSeparator" w:id="0">
    <w:p w14:paraId="76202F85" w14:textId="77777777" w:rsidR="00F15257" w:rsidRDefault="00F15257" w:rsidP="007C5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5D353" w14:textId="77777777" w:rsidR="00F15257" w:rsidRDefault="00F15257" w:rsidP="007C5B56">
      <w:pPr>
        <w:spacing w:line="240" w:lineRule="auto"/>
      </w:pPr>
      <w:r>
        <w:separator/>
      </w:r>
    </w:p>
  </w:footnote>
  <w:footnote w:type="continuationSeparator" w:id="0">
    <w:p w14:paraId="30EA969A" w14:textId="77777777" w:rsidR="00F15257" w:rsidRDefault="00F15257" w:rsidP="007C5B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01D9E"/>
    <w:multiLevelType w:val="hybridMultilevel"/>
    <w:tmpl w:val="AF6A135E"/>
    <w:lvl w:ilvl="0" w:tplc="B9463188">
      <w:numFmt w:val="bullet"/>
      <w:lvlText w:val="-"/>
      <w:lvlJc w:val="left"/>
      <w:pPr>
        <w:ind w:left="720" w:hanging="360"/>
      </w:pPr>
      <w:rPr>
        <w:rFonts w:ascii="Source Sans Pro Light" w:eastAsiaTheme="minorHAnsi" w:hAnsi="Source Sans Pr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30F61"/>
    <w:multiLevelType w:val="hybridMultilevel"/>
    <w:tmpl w:val="845EB280"/>
    <w:lvl w:ilvl="0" w:tplc="C9C298DA">
      <w:numFmt w:val="bullet"/>
      <w:lvlText w:val="-"/>
      <w:lvlJc w:val="left"/>
      <w:pPr>
        <w:ind w:left="720" w:hanging="360"/>
      </w:pPr>
      <w:rPr>
        <w:rFonts w:ascii="Source Sans Pro Light" w:eastAsiaTheme="minorHAnsi" w:hAnsi="Source Sans Pr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D2"/>
    <w:rsid w:val="000206F6"/>
    <w:rsid w:val="000348DA"/>
    <w:rsid w:val="00045091"/>
    <w:rsid w:val="000575F9"/>
    <w:rsid w:val="000711CA"/>
    <w:rsid w:val="0007264C"/>
    <w:rsid w:val="00082FA5"/>
    <w:rsid w:val="0008651C"/>
    <w:rsid w:val="00096B43"/>
    <w:rsid w:val="000A386D"/>
    <w:rsid w:val="000C2D37"/>
    <w:rsid w:val="000E1AE8"/>
    <w:rsid w:val="000F0146"/>
    <w:rsid w:val="000F7842"/>
    <w:rsid w:val="00105C82"/>
    <w:rsid w:val="00107835"/>
    <w:rsid w:val="0011222E"/>
    <w:rsid w:val="00131E14"/>
    <w:rsid w:val="0015306A"/>
    <w:rsid w:val="00156BB8"/>
    <w:rsid w:val="00157D8D"/>
    <w:rsid w:val="001601FA"/>
    <w:rsid w:val="00167C83"/>
    <w:rsid w:val="001762A0"/>
    <w:rsid w:val="00176CC5"/>
    <w:rsid w:val="00190872"/>
    <w:rsid w:val="001A5AC8"/>
    <w:rsid w:val="001C06F8"/>
    <w:rsid w:val="001C3B25"/>
    <w:rsid w:val="001D1951"/>
    <w:rsid w:val="001E3E24"/>
    <w:rsid w:val="001F1DAA"/>
    <w:rsid w:val="00202A3E"/>
    <w:rsid w:val="00204888"/>
    <w:rsid w:val="00213E45"/>
    <w:rsid w:val="00234EE6"/>
    <w:rsid w:val="00250CD1"/>
    <w:rsid w:val="0025506F"/>
    <w:rsid w:val="00257D72"/>
    <w:rsid w:val="00280C18"/>
    <w:rsid w:val="002836F3"/>
    <w:rsid w:val="002956B9"/>
    <w:rsid w:val="002A29DC"/>
    <w:rsid w:val="002B446D"/>
    <w:rsid w:val="002C1118"/>
    <w:rsid w:val="002C617F"/>
    <w:rsid w:val="002E67CF"/>
    <w:rsid w:val="003007B2"/>
    <w:rsid w:val="003055A8"/>
    <w:rsid w:val="003524C0"/>
    <w:rsid w:val="00352CC0"/>
    <w:rsid w:val="0036502F"/>
    <w:rsid w:val="0038629E"/>
    <w:rsid w:val="003932EF"/>
    <w:rsid w:val="003A20D8"/>
    <w:rsid w:val="003A4F13"/>
    <w:rsid w:val="003A5BAB"/>
    <w:rsid w:val="003B32C9"/>
    <w:rsid w:val="003B4914"/>
    <w:rsid w:val="003B588E"/>
    <w:rsid w:val="003C442A"/>
    <w:rsid w:val="003F654C"/>
    <w:rsid w:val="0043203B"/>
    <w:rsid w:val="00432CE7"/>
    <w:rsid w:val="004349FB"/>
    <w:rsid w:val="00454EDB"/>
    <w:rsid w:val="004735A2"/>
    <w:rsid w:val="00476540"/>
    <w:rsid w:val="00484878"/>
    <w:rsid w:val="004A7EF6"/>
    <w:rsid w:val="004B065E"/>
    <w:rsid w:val="004B525F"/>
    <w:rsid w:val="004B7D92"/>
    <w:rsid w:val="004C5CD0"/>
    <w:rsid w:val="004C71B0"/>
    <w:rsid w:val="004D3658"/>
    <w:rsid w:val="004E410A"/>
    <w:rsid w:val="004F26E8"/>
    <w:rsid w:val="004F4588"/>
    <w:rsid w:val="00517F84"/>
    <w:rsid w:val="00523548"/>
    <w:rsid w:val="00525ED2"/>
    <w:rsid w:val="00534860"/>
    <w:rsid w:val="00565D20"/>
    <w:rsid w:val="00582826"/>
    <w:rsid w:val="00582DB2"/>
    <w:rsid w:val="005853D0"/>
    <w:rsid w:val="005C414B"/>
    <w:rsid w:val="005C60D2"/>
    <w:rsid w:val="005C698F"/>
    <w:rsid w:val="005C784E"/>
    <w:rsid w:val="005D3BBC"/>
    <w:rsid w:val="005E59FF"/>
    <w:rsid w:val="006161C5"/>
    <w:rsid w:val="00642C09"/>
    <w:rsid w:val="00655D29"/>
    <w:rsid w:val="00656B57"/>
    <w:rsid w:val="00664E72"/>
    <w:rsid w:val="00674777"/>
    <w:rsid w:val="006809BF"/>
    <w:rsid w:val="00683770"/>
    <w:rsid w:val="006865B8"/>
    <w:rsid w:val="006B2C7D"/>
    <w:rsid w:val="006B4877"/>
    <w:rsid w:val="006F3C45"/>
    <w:rsid w:val="00710F44"/>
    <w:rsid w:val="00715FA5"/>
    <w:rsid w:val="00716AF9"/>
    <w:rsid w:val="00751C87"/>
    <w:rsid w:val="00757234"/>
    <w:rsid w:val="00793D34"/>
    <w:rsid w:val="007B07EA"/>
    <w:rsid w:val="007C5B56"/>
    <w:rsid w:val="007E48D3"/>
    <w:rsid w:val="00810F6E"/>
    <w:rsid w:val="008250BF"/>
    <w:rsid w:val="0083789A"/>
    <w:rsid w:val="00840369"/>
    <w:rsid w:val="00854679"/>
    <w:rsid w:val="00866DDC"/>
    <w:rsid w:val="00892C86"/>
    <w:rsid w:val="0089471D"/>
    <w:rsid w:val="00897344"/>
    <w:rsid w:val="008B3FF3"/>
    <w:rsid w:val="008F02BF"/>
    <w:rsid w:val="00900A59"/>
    <w:rsid w:val="00927E34"/>
    <w:rsid w:val="00935D2F"/>
    <w:rsid w:val="00963A15"/>
    <w:rsid w:val="00963FA2"/>
    <w:rsid w:val="00976574"/>
    <w:rsid w:val="009D6E20"/>
    <w:rsid w:val="009D7613"/>
    <w:rsid w:val="009E3F5E"/>
    <w:rsid w:val="009F7B8C"/>
    <w:rsid w:val="00A02040"/>
    <w:rsid w:val="00A20673"/>
    <w:rsid w:val="00A253FB"/>
    <w:rsid w:val="00A25A7C"/>
    <w:rsid w:val="00A25BF0"/>
    <w:rsid w:val="00A35659"/>
    <w:rsid w:val="00A3795E"/>
    <w:rsid w:val="00A54882"/>
    <w:rsid w:val="00A56DEE"/>
    <w:rsid w:val="00A67159"/>
    <w:rsid w:val="00A76446"/>
    <w:rsid w:val="00A81A35"/>
    <w:rsid w:val="00A906BC"/>
    <w:rsid w:val="00A90D6E"/>
    <w:rsid w:val="00A930B1"/>
    <w:rsid w:val="00AF05F3"/>
    <w:rsid w:val="00AF34FF"/>
    <w:rsid w:val="00AF546E"/>
    <w:rsid w:val="00B017FC"/>
    <w:rsid w:val="00B05A26"/>
    <w:rsid w:val="00B139A7"/>
    <w:rsid w:val="00B21CBE"/>
    <w:rsid w:val="00B339C9"/>
    <w:rsid w:val="00B43F8A"/>
    <w:rsid w:val="00B44C7D"/>
    <w:rsid w:val="00B61A31"/>
    <w:rsid w:val="00B9235D"/>
    <w:rsid w:val="00B93B06"/>
    <w:rsid w:val="00B95D01"/>
    <w:rsid w:val="00B974B4"/>
    <w:rsid w:val="00BA4767"/>
    <w:rsid w:val="00C04571"/>
    <w:rsid w:val="00C1265C"/>
    <w:rsid w:val="00C14082"/>
    <w:rsid w:val="00C248E4"/>
    <w:rsid w:val="00C365E7"/>
    <w:rsid w:val="00C67491"/>
    <w:rsid w:val="00C733B6"/>
    <w:rsid w:val="00C83A0C"/>
    <w:rsid w:val="00C91D72"/>
    <w:rsid w:val="00CB5A85"/>
    <w:rsid w:val="00CC1E4E"/>
    <w:rsid w:val="00CC4A48"/>
    <w:rsid w:val="00CD7D8A"/>
    <w:rsid w:val="00CD7F71"/>
    <w:rsid w:val="00CE2D8F"/>
    <w:rsid w:val="00D07868"/>
    <w:rsid w:val="00D15F9E"/>
    <w:rsid w:val="00D162F9"/>
    <w:rsid w:val="00D329E1"/>
    <w:rsid w:val="00D42D2F"/>
    <w:rsid w:val="00D47D75"/>
    <w:rsid w:val="00D71D82"/>
    <w:rsid w:val="00D74560"/>
    <w:rsid w:val="00DA73BD"/>
    <w:rsid w:val="00DC071B"/>
    <w:rsid w:val="00DE5726"/>
    <w:rsid w:val="00E275C5"/>
    <w:rsid w:val="00E57E8D"/>
    <w:rsid w:val="00E64307"/>
    <w:rsid w:val="00E720BE"/>
    <w:rsid w:val="00EA3A15"/>
    <w:rsid w:val="00ED429C"/>
    <w:rsid w:val="00ED6A3D"/>
    <w:rsid w:val="00EE3E67"/>
    <w:rsid w:val="00EF2C0D"/>
    <w:rsid w:val="00F04BF3"/>
    <w:rsid w:val="00F15257"/>
    <w:rsid w:val="00F35485"/>
    <w:rsid w:val="00F6242F"/>
    <w:rsid w:val="00F812C5"/>
    <w:rsid w:val="00F90FBB"/>
    <w:rsid w:val="00F93486"/>
    <w:rsid w:val="00FA23BF"/>
    <w:rsid w:val="00FB0AC0"/>
    <w:rsid w:val="00FB4B8B"/>
    <w:rsid w:val="00FC3567"/>
    <w:rsid w:val="00FC6336"/>
    <w:rsid w:val="00FD16CB"/>
    <w:rsid w:val="00FD21AF"/>
    <w:rsid w:val="00FE3603"/>
    <w:rsid w:val="00FF4038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C9C6E"/>
  <w15:chartTrackingRefBased/>
  <w15:docId w15:val="{ECD62760-89FA-4321-BE0A-9D5206EE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D0"/>
    <w:pPr>
      <w:spacing w:after="0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48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4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55D29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7C"/>
    <w:rPr>
      <w:color w:val="000000" w:themeColor="text1"/>
    </w:rPr>
  </w:style>
  <w:style w:type="paragraph" w:styleId="Footer">
    <w:name w:val="footer"/>
    <w:basedOn w:val="Normal"/>
    <w:link w:val="FooterChar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7C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5A7C"/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5485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table" w:styleId="TableGrid">
    <w:name w:val="Table Grid"/>
    <w:basedOn w:val="TableNormal"/>
    <w:uiPriority w:val="39"/>
    <w:rsid w:val="007C5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rsid w:val="00FB4B8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7C"/>
    <w:rPr>
      <w:rFonts w:eastAsiaTheme="majorEastAsia" w:cstheme="majorBidi"/>
      <w:color w:val="000000" w:themeColor="text1"/>
      <w:sz w:val="24"/>
      <w:szCs w:val="24"/>
    </w:rPr>
  </w:style>
  <w:style w:type="paragraph" w:customStyle="1" w:styleId="CompanyAddress">
    <w:name w:val="Company Address"/>
    <w:basedOn w:val="Normal"/>
    <w:qFormat/>
    <w:rsid w:val="004C5CD0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F8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6F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rsid w:val="004C71B0"/>
    <w:rPr>
      <w:i/>
      <w:iCs/>
      <w:color w:val="404040" w:themeColor="text1" w:themeTint="BF"/>
    </w:rPr>
  </w:style>
  <w:style w:type="paragraph" w:customStyle="1" w:styleId="Graphicsplaceholder">
    <w:name w:val="Graphics placeholder"/>
    <w:basedOn w:val="Normal"/>
    <w:qFormat/>
    <w:rsid w:val="002C1118"/>
    <w:rPr>
      <w:noProof/>
      <w:sz w:val="12"/>
      <w:szCs w:val="12"/>
    </w:rPr>
  </w:style>
  <w:style w:type="paragraph" w:customStyle="1" w:styleId="CompanyName">
    <w:name w:val="Company Name"/>
    <w:basedOn w:val="Normal"/>
    <w:qFormat/>
    <w:rsid w:val="004C5CD0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character" w:styleId="PlaceholderText">
    <w:name w:val="Placeholder Text"/>
    <w:basedOn w:val="DefaultParagraphFont"/>
    <w:uiPriority w:val="99"/>
    <w:semiHidden/>
    <w:rsid w:val="004C5CD0"/>
    <w:rPr>
      <w:color w:val="808080"/>
    </w:rPr>
  </w:style>
  <w:style w:type="paragraph" w:customStyle="1" w:styleId="RecipientNameandAddress">
    <w:name w:val="Recipient Name and Address"/>
    <w:basedOn w:val="Normal"/>
    <w:qFormat/>
    <w:rsid w:val="004C5CD0"/>
    <w:pPr>
      <w:spacing w:line="240" w:lineRule="auto"/>
    </w:pPr>
  </w:style>
  <w:style w:type="paragraph" w:styleId="Closing">
    <w:name w:val="Closing"/>
    <w:basedOn w:val="Normal"/>
    <w:link w:val="ClosingChar"/>
    <w:uiPriority w:val="99"/>
    <w:rsid w:val="004C5CD0"/>
    <w:pPr>
      <w:spacing w:before="360"/>
    </w:pPr>
  </w:style>
  <w:style w:type="character" w:customStyle="1" w:styleId="ClosingChar">
    <w:name w:val="Closing Char"/>
    <w:basedOn w:val="DefaultParagraphFont"/>
    <w:link w:val="Closing"/>
    <w:uiPriority w:val="99"/>
    <w:rsid w:val="004C5CD0"/>
    <w:rPr>
      <w:color w:val="000000" w:themeColor="text1"/>
    </w:rPr>
  </w:style>
  <w:style w:type="paragraph" w:customStyle="1" w:styleId="SignatureLine1">
    <w:name w:val="Signature Line 1"/>
    <w:basedOn w:val="Normal"/>
    <w:qFormat/>
    <w:rsid w:val="003C442A"/>
    <w:pPr>
      <w:spacing w:before="120"/>
    </w:pPr>
    <w:rPr>
      <w:rFonts w:asciiTheme="majorHAnsi" w:hAnsiTheme="majorHAnsi"/>
      <w:sz w:val="28"/>
    </w:rPr>
  </w:style>
  <w:style w:type="paragraph" w:customStyle="1" w:styleId="SignatureLine2">
    <w:name w:val="Signature Line 2"/>
    <w:basedOn w:val="Normal"/>
    <w:qFormat/>
    <w:rsid w:val="0011222E"/>
  </w:style>
  <w:style w:type="character" w:styleId="Hyperlink">
    <w:name w:val="Hyperlink"/>
    <w:basedOn w:val="DefaultParagraphFont"/>
    <w:uiPriority w:val="99"/>
    <w:unhideWhenUsed/>
    <w:rsid w:val="001122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222E"/>
    <w:rPr>
      <w:color w:val="605E5C"/>
      <w:shd w:val="clear" w:color="auto" w:fill="E1DFDD"/>
    </w:rPr>
  </w:style>
  <w:style w:type="paragraph" w:styleId="Salutation">
    <w:name w:val="Salutation"/>
    <w:basedOn w:val="Normal"/>
    <w:next w:val="Normal"/>
    <w:link w:val="SalutationChar"/>
    <w:uiPriority w:val="99"/>
    <w:rsid w:val="0011222E"/>
  </w:style>
  <w:style w:type="character" w:customStyle="1" w:styleId="SalutationChar">
    <w:name w:val="Salutation Char"/>
    <w:basedOn w:val="DefaultParagraphFont"/>
    <w:link w:val="Salutation"/>
    <w:uiPriority w:val="99"/>
    <w:rsid w:val="0011222E"/>
    <w:rPr>
      <w:color w:val="000000" w:themeColor="text1"/>
    </w:rPr>
  </w:style>
  <w:style w:type="paragraph" w:customStyle="1" w:styleId="CompanyAddress2">
    <w:name w:val="Company Address 2"/>
    <w:basedOn w:val="CompanyAddress"/>
    <w:qFormat/>
    <w:rsid w:val="00096B43"/>
    <w:pPr>
      <w:jc w:val="left"/>
    </w:pPr>
  </w:style>
  <w:style w:type="paragraph" w:customStyle="1" w:styleId="White">
    <w:name w:val="White"/>
    <w:basedOn w:val="CompanyName"/>
    <w:qFormat/>
    <w:rsid w:val="005E59FF"/>
    <w:pPr>
      <w:spacing w:after="240"/>
      <w:jc w:val="center"/>
    </w:pPr>
    <w:rPr>
      <w:color w:val="FFFFFF" w:themeColor="background1"/>
    </w:rPr>
  </w:style>
  <w:style w:type="paragraph" w:styleId="ListParagraph">
    <w:name w:val="List Paragraph"/>
    <w:basedOn w:val="Normal"/>
    <w:uiPriority w:val="34"/>
    <w:semiHidden/>
    <w:rsid w:val="004B52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04B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BF3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525E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25E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github.com/nathan-lerou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\AppData\Roaming\Microsoft\Templates\Pinstrip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5C4CC0E42C4616868EA6751CC67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F6067-B73B-45B6-9AA5-93B22A53A2EB}"/>
      </w:docPartPr>
      <w:docPartBody>
        <w:p w:rsidR="00670B82" w:rsidRDefault="00140CC3">
          <w:pPr>
            <w:pStyle w:val="015C4CC0E42C4616868EA6751CC670A1"/>
          </w:pPr>
          <w:r w:rsidRPr="004C5CD0">
            <w:t>VanArsdel, Ltd.</w:t>
          </w:r>
        </w:p>
      </w:docPartBody>
    </w:docPart>
    <w:docPart>
      <w:docPartPr>
        <w:name w:val="129C550C7B304EB39AB7F11E09781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12A33-CDF3-4B60-94DA-41AD9B5FD480}"/>
      </w:docPartPr>
      <w:docPartBody>
        <w:p w:rsidR="00670B82" w:rsidRDefault="00140CC3">
          <w:pPr>
            <w:pStyle w:val="129C550C7B304EB39AB7F11E09781C24"/>
          </w:pPr>
          <w:r w:rsidRPr="004C5CD0">
            <w:t>5678 Main St.</w:t>
          </w:r>
        </w:p>
      </w:docPartBody>
    </w:docPart>
    <w:docPart>
      <w:docPartPr>
        <w:name w:val="B82015E08BDE4B36A7F39E258C979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81680-3FBE-4AFC-8A9E-4D5FA303592C}"/>
      </w:docPartPr>
      <w:docPartBody>
        <w:p w:rsidR="00670B82" w:rsidRDefault="00140CC3">
          <w:pPr>
            <w:pStyle w:val="B82015E08BDE4B36A7F39E258C97950D"/>
          </w:pPr>
          <w:r w:rsidRPr="004C5CD0">
            <w:t>New York, NY 90210</w:t>
          </w:r>
        </w:p>
      </w:docPartBody>
    </w:docPart>
    <w:docPart>
      <w:docPartPr>
        <w:name w:val="35F56E98245447E699239618D6012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2F8E3-8195-4414-8F2C-12B6A1127E47}"/>
      </w:docPartPr>
      <w:docPartBody>
        <w:p w:rsidR="00670B82" w:rsidRDefault="00140CC3">
          <w:pPr>
            <w:pStyle w:val="35F56E98245447E699239618D6012C62"/>
          </w:pPr>
          <w:r w:rsidRPr="0011222E">
            <w:t>Warm Regards,</w:t>
          </w:r>
        </w:p>
      </w:docPartBody>
    </w:docPart>
    <w:docPart>
      <w:docPartPr>
        <w:name w:val="CFA375D6B26048AEB2F4534CCD2A1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0CC24-023B-41DF-8D42-581B83ABF2CF}"/>
      </w:docPartPr>
      <w:docPartBody>
        <w:p w:rsidR="00670B82" w:rsidRDefault="00140CC3">
          <w:pPr>
            <w:pStyle w:val="CFA375D6B26048AEB2F4534CCD2A14A4"/>
          </w:pPr>
          <w:r w:rsidRPr="0011222E">
            <w:t>CEO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C3"/>
    <w:rsid w:val="000A4466"/>
    <w:rsid w:val="00102517"/>
    <w:rsid w:val="00140CC3"/>
    <w:rsid w:val="005551E5"/>
    <w:rsid w:val="00635705"/>
    <w:rsid w:val="00670B82"/>
    <w:rsid w:val="006F59E7"/>
    <w:rsid w:val="007D076F"/>
    <w:rsid w:val="00A15FE1"/>
    <w:rsid w:val="00BB7A0A"/>
    <w:rsid w:val="00C27ADC"/>
    <w:rsid w:val="00CB691A"/>
    <w:rsid w:val="00EB3690"/>
    <w:rsid w:val="00ED047C"/>
    <w:rsid w:val="00F25DEA"/>
    <w:rsid w:val="00F9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5C4CC0E42C4616868EA6751CC670A1">
    <w:name w:val="015C4CC0E42C4616868EA6751CC670A1"/>
  </w:style>
  <w:style w:type="paragraph" w:customStyle="1" w:styleId="129C550C7B304EB39AB7F11E09781C24">
    <w:name w:val="129C550C7B304EB39AB7F11E09781C24"/>
  </w:style>
  <w:style w:type="paragraph" w:customStyle="1" w:styleId="B82015E08BDE4B36A7F39E258C97950D">
    <w:name w:val="B82015E08BDE4B36A7F39E258C97950D"/>
  </w:style>
  <w:style w:type="paragraph" w:customStyle="1" w:styleId="35F56E98245447E699239618D6012C62">
    <w:name w:val="35F56E98245447E699239618D6012C62"/>
  </w:style>
  <w:style w:type="paragraph" w:customStyle="1" w:styleId="CFA375D6B26048AEB2F4534CCD2A14A4">
    <w:name w:val="CFA375D6B26048AEB2F4534CCD2A1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B1BCE1-BB22-4313-9CC2-3A3273121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DF856B-871C-4E38-A0D6-CF93805B02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0374BFE-32C3-4DE8-AE12-D0DE1C5B91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</Template>
  <TotalTime>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Nath</cp:lastModifiedBy>
  <cp:revision>10</cp:revision>
  <dcterms:created xsi:type="dcterms:W3CDTF">2025-04-10T04:23:00Z</dcterms:created>
  <dcterms:modified xsi:type="dcterms:W3CDTF">2025-04-10T04:55:00Z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